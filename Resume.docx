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32DD" w14:textId="77777777" w:rsidR="002E083D" w:rsidRPr="00682B24" w:rsidRDefault="002E083D" w:rsidP="001C4EBE">
      <w:pPr>
        <w:pStyle w:val="Name"/>
        <w:snapToGrid w:val="0"/>
        <w:spacing w:after="0" w:line="360" w:lineRule="auto"/>
        <w:rPr>
          <w:sz w:val="24"/>
          <w:szCs w:val="24"/>
        </w:rPr>
      </w:pPr>
      <w:r w:rsidRPr="00682B24">
        <w:rPr>
          <w:sz w:val="24"/>
          <w:szCs w:val="24"/>
        </w:rPr>
        <w:t>Mikayla</w:t>
      </w:r>
      <w:r w:rsidR="001C4EBE" w:rsidRPr="00682B24">
        <w:rPr>
          <w:sz w:val="24"/>
          <w:szCs w:val="24"/>
        </w:rPr>
        <w:t xml:space="preserve"> </w:t>
      </w:r>
      <w:r w:rsidRPr="00682B24">
        <w:rPr>
          <w:sz w:val="24"/>
          <w:szCs w:val="24"/>
        </w:rPr>
        <w:t>Vosseller</w:t>
      </w:r>
    </w:p>
    <w:p w14:paraId="3C7512FD" w14:textId="23E7872C" w:rsidR="00C149C8" w:rsidRPr="00ED7EF6" w:rsidRDefault="002E083D" w:rsidP="001C4EBE">
      <w:pPr>
        <w:pStyle w:val="ContactInfo"/>
        <w:snapToGrid w:val="0"/>
        <w:spacing w:after="0" w:line="360" w:lineRule="auto"/>
        <w:rPr>
          <w:sz w:val="21"/>
          <w:szCs w:val="21"/>
        </w:rPr>
      </w:pPr>
      <w:r w:rsidRPr="00ED7EF6">
        <w:rPr>
          <w:sz w:val="21"/>
          <w:szCs w:val="21"/>
        </w:rPr>
        <w:t xml:space="preserve">(858) 888-0572 </w:t>
      </w:r>
      <w:r w:rsidRPr="00ED7EF6">
        <w:rPr>
          <w:sz w:val="21"/>
          <w:szCs w:val="21"/>
        </w:rPr>
        <w:sym w:font="Symbol" w:char="F0BD"/>
      </w:r>
      <w:r w:rsidRPr="00ED7EF6">
        <w:rPr>
          <w:sz w:val="21"/>
          <w:szCs w:val="21"/>
        </w:rPr>
        <w:t xml:space="preserve"> vossellerm@gmail.com</w:t>
      </w:r>
    </w:p>
    <w:p w14:paraId="7266516B" w14:textId="4E203831" w:rsidR="00A41DD0" w:rsidRPr="00ED7EF6" w:rsidRDefault="008F2D23" w:rsidP="001C4EBE">
      <w:pPr>
        <w:pStyle w:val="Heading1"/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Links</w:t>
      </w:r>
    </w:p>
    <w:p w14:paraId="5A4E6A15" w14:textId="2B15735A" w:rsidR="00A41DD0" w:rsidRDefault="008F2D23" w:rsidP="00C149C8">
      <w:pPr>
        <w:spacing w:after="18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LinkedIn: </w:t>
      </w:r>
      <w:hyperlink r:id="rId7" w:history="1">
        <w:r w:rsidRPr="002B4F1D">
          <w:rPr>
            <w:rStyle w:val="Hyperlink"/>
            <w:sz w:val="21"/>
            <w:szCs w:val="21"/>
          </w:rPr>
          <w:t>https://www.linke</w:t>
        </w:r>
        <w:r w:rsidRPr="002B4F1D">
          <w:rPr>
            <w:rStyle w:val="Hyperlink"/>
            <w:sz w:val="21"/>
            <w:szCs w:val="21"/>
          </w:rPr>
          <w:t>d</w:t>
        </w:r>
        <w:r w:rsidRPr="002B4F1D">
          <w:rPr>
            <w:rStyle w:val="Hyperlink"/>
            <w:sz w:val="21"/>
            <w:szCs w:val="21"/>
          </w:rPr>
          <w:t>in.com/in/mikayla-vosseller-134b891a9/</w:t>
        </w:r>
      </w:hyperlink>
    </w:p>
    <w:p w14:paraId="5CF1168B" w14:textId="468D1A49" w:rsidR="008F2D23" w:rsidRDefault="008F2D23" w:rsidP="00C149C8">
      <w:pPr>
        <w:spacing w:after="18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GitHub: </w:t>
      </w:r>
      <w:hyperlink r:id="rId8" w:history="1">
        <w:r w:rsidRPr="002B4F1D">
          <w:rPr>
            <w:rStyle w:val="Hyperlink"/>
            <w:sz w:val="21"/>
            <w:szCs w:val="21"/>
          </w:rPr>
          <w:t>https://github.com/vossellerm</w:t>
        </w:r>
      </w:hyperlink>
      <w:r>
        <w:rPr>
          <w:sz w:val="21"/>
          <w:szCs w:val="21"/>
        </w:rPr>
        <w:t xml:space="preserve"> </w:t>
      </w:r>
    </w:p>
    <w:p w14:paraId="46FE657A" w14:textId="4A86D1A8" w:rsidR="008F2D23" w:rsidRPr="00ED7EF6" w:rsidRDefault="008F2D23" w:rsidP="00C149C8">
      <w:pPr>
        <w:spacing w:after="18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Portfolio: </w:t>
      </w:r>
      <w:r w:rsidRPr="008F2D23">
        <w:rPr>
          <w:sz w:val="21"/>
          <w:szCs w:val="21"/>
        </w:rPr>
        <w:t>https://vossellerm.github.io/Mikayla-developer-portfolio/</w:t>
      </w:r>
    </w:p>
    <w:p w14:paraId="0D489D58" w14:textId="77777777" w:rsidR="00A41DD0" w:rsidRDefault="00FF353B" w:rsidP="001C4EBE">
      <w:pPr>
        <w:pStyle w:val="Heading1"/>
        <w:spacing w:before="0" w:after="0" w:line="360" w:lineRule="auto"/>
      </w:pPr>
      <w:sdt>
        <w:sdtPr>
          <w:id w:val="-1150367223"/>
          <w:placeholder>
            <w:docPart w:val="91778D1D824BB447A794235F53F51547"/>
          </w:placeholder>
          <w:temporary/>
          <w:showingPlcHdr/>
          <w15:appearance w15:val="hidden"/>
        </w:sdtPr>
        <w:sdtEndPr/>
        <w:sdtContent>
          <w:r w:rsidR="00125254" w:rsidRPr="00ED7EF6">
            <w:rPr>
              <w:sz w:val="24"/>
              <w:szCs w:val="24"/>
            </w:rPr>
            <w:t>Education</w:t>
          </w:r>
        </w:sdtContent>
      </w:sdt>
    </w:p>
    <w:p w14:paraId="0393E55D" w14:textId="0EFDD3BB" w:rsidR="00112AEC" w:rsidRPr="00682B24" w:rsidRDefault="00112AEC" w:rsidP="00112AEC">
      <w:pPr>
        <w:pStyle w:val="Heading2"/>
        <w:spacing w:before="0" w:after="0" w:line="276" w:lineRule="auto"/>
        <w:rPr>
          <w:sz w:val="21"/>
          <w:szCs w:val="21"/>
        </w:rPr>
      </w:pPr>
      <w:r>
        <w:rPr>
          <w:sz w:val="21"/>
          <w:szCs w:val="21"/>
        </w:rPr>
        <w:t>UC San Diego Extended Studies</w:t>
      </w:r>
      <w:r w:rsidRPr="00682B24">
        <w:rPr>
          <w:sz w:val="21"/>
          <w:szCs w:val="21"/>
        </w:rPr>
        <w:t xml:space="preserve"> – </w:t>
      </w:r>
      <w:r>
        <w:rPr>
          <w:sz w:val="21"/>
          <w:szCs w:val="21"/>
        </w:rPr>
        <w:t>San Diego</w:t>
      </w:r>
      <w:r w:rsidRPr="00682B24">
        <w:rPr>
          <w:sz w:val="21"/>
          <w:szCs w:val="21"/>
        </w:rPr>
        <w:t>, CA</w:t>
      </w:r>
    </w:p>
    <w:p w14:paraId="4476055F" w14:textId="7463EA78" w:rsidR="00112AEC" w:rsidRDefault="00112AEC" w:rsidP="00112AEC">
      <w:pPr>
        <w:pStyle w:val="Heading2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The Coding Bootcamp</w:t>
      </w:r>
    </w:p>
    <w:p w14:paraId="21B04D58" w14:textId="76BE986E" w:rsidR="00112AEC" w:rsidRDefault="00112AEC" w:rsidP="00112AEC">
      <w:r>
        <w:t>Expected Completion: June 2022</w:t>
      </w:r>
    </w:p>
    <w:p w14:paraId="08EAB404" w14:textId="77777777" w:rsidR="00112AEC" w:rsidRPr="00112AEC" w:rsidRDefault="00112AEC" w:rsidP="00112AEC"/>
    <w:p w14:paraId="35C8FA28" w14:textId="49FD9E57" w:rsidR="000E57D2" w:rsidRPr="00682B24" w:rsidRDefault="000E57D2" w:rsidP="001C4EBE">
      <w:pPr>
        <w:pStyle w:val="Heading2"/>
        <w:spacing w:before="0" w:after="0" w:line="276" w:lineRule="auto"/>
        <w:rPr>
          <w:sz w:val="21"/>
          <w:szCs w:val="21"/>
        </w:rPr>
      </w:pPr>
      <w:r w:rsidRPr="00682B24">
        <w:rPr>
          <w:sz w:val="21"/>
          <w:szCs w:val="21"/>
        </w:rPr>
        <w:t xml:space="preserve">California Polytechnic </w:t>
      </w:r>
      <w:r w:rsidR="00035A48" w:rsidRPr="00682B24">
        <w:rPr>
          <w:sz w:val="21"/>
          <w:szCs w:val="21"/>
        </w:rPr>
        <w:t>State University – San Luis Obispo, CA</w:t>
      </w:r>
    </w:p>
    <w:p w14:paraId="7A31AB6B" w14:textId="6D0CB659" w:rsidR="00A41DD0" w:rsidRPr="00682B24" w:rsidRDefault="000E57D2" w:rsidP="001C4EBE">
      <w:pPr>
        <w:pStyle w:val="Heading2"/>
        <w:spacing w:before="0" w:after="0" w:line="276" w:lineRule="auto"/>
        <w:rPr>
          <w:sz w:val="21"/>
          <w:szCs w:val="21"/>
        </w:rPr>
      </w:pPr>
      <w:r w:rsidRPr="00682B24">
        <w:rPr>
          <w:sz w:val="21"/>
          <w:szCs w:val="21"/>
        </w:rPr>
        <w:t xml:space="preserve">Bachelor of Science: </w:t>
      </w:r>
      <w:r w:rsidR="00465189" w:rsidRPr="00682B24">
        <w:rPr>
          <w:sz w:val="21"/>
          <w:szCs w:val="21"/>
        </w:rPr>
        <w:t>Agribusiness</w:t>
      </w:r>
    </w:p>
    <w:p w14:paraId="0190782A" w14:textId="6ABF9208" w:rsidR="00682B24" w:rsidRDefault="008F4FA1" w:rsidP="00682B24">
      <w:pPr>
        <w:pStyle w:val="Heading2"/>
        <w:spacing w:before="0" w:after="0" w:line="360" w:lineRule="auto"/>
        <w:rPr>
          <w:sz w:val="21"/>
          <w:szCs w:val="21"/>
        </w:rPr>
      </w:pPr>
      <w:r w:rsidRPr="00682B24">
        <w:rPr>
          <w:sz w:val="21"/>
          <w:szCs w:val="21"/>
        </w:rPr>
        <w:t>Minor: Equine Science Minor</w:t>
      </w:r>
    </w:p>
    <w:p w14:paraId="5252279A" w14:textId="0F382F94" w:rsidR="00112AEC" w:rsidRPr="00112AEC" w:rsidRDefault="00112AEC" w:rsidP="00112AEC">
      <w:r>
        <w:t>Graduated: June 2021</w:t>
      </w:r>
    </w:p>
    <w:p w14:paraId="71563EEE" w14:textId="28D1D248" w:rsidR="00A41DD0" w:rsidRDefault="008F2D23" w:rsidP="00A2139B">
      <w:pPr>
        <w:pStyle w:val="Heading1"/>
        <w:tabs>
          <w:tab w:val="left" w:pos="2072"/>
        </w:tabs>
        <w:spacing w:before="0" w:after="0" w:line="360" w:lineRule="auto"/>
      </w:pPr>
      <w:r>
        <w:rPr>
          <w:sz w:val="24"/>
          <w:szCs w:val="24"/>
        </w:rPr>
        <w:t>Technical Skills</w:t>
      </w:r>
      <w:r w:rsidR="00A2139B">
        <w:tab/>
      </w:r>
    </w:p>
    <w:p w14:paraId="5F216F64" w14:textId="6B8F483C" w:rsidR="00682B24" w:rsidRDefault="008F2D23" w:rsidP="008F2D23">
      <w:pPr>
        <w:pStyle w:val="ListParagraph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HTML</w:t>
      </w:r>
    </w:p>
    <w:p w14:paraId="72D31284" w14:textId="0781A9BD" w:rsidR="008F2D23" w:rsidRDefault="008F2D23" w:rsidP="008F2D23">
      <w:pPr>
        <w:pStyle w:val="ListParagraph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CSS</w:t>
      </w:r>
    </w:p>
    <w:p w14:paraId="14595DCD" w14:textId="5AEFADEF" w:rsidR="008F2D23" w:rsidRDefault="008F2D23" w:rsidP="008F2D23">
      <w:pPr>
        <w:pStyle w:val="ListParagraph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JavaScript</w:t>
      </w:r>
    </w:p>
    <w:p w14:paraId="37F0968C" w14:textId="44B427D6" w:rsidR="008F2D23" w:rsidRDefault="008F2D23" w:rsidP="008F2D23">
      <w:pPr>
        <w:pStyle w:val="ListParagraph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Bootstrap</w:t>
      </w:r>
    </w:p>
    <w:p w14:paraId="4E691B00" w14:textId="6B65A633" w:rsidR="008F2D23" w:rsidRDefault="008F2D23" w:rsidP="008F2D23">
      <w:pPr>
        <w:pStyle w:val="ListParagraph"/>
        <w:numPr>
          <w:ilvl w:val="0"/>
          <w:numId w:val="15"/>
        </w:numPr>
        <w:spacing w:after="0" w:line="36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JQuerry</w:t>
      </w:r>
      <w:proofErr w:type="spellEnd"/>
    </w:p>
    <w:p w14:paraId="766A91BA" w14:textId="77777777" w:rsidR="008F2D23" w:rsidRDefault="008F2D23" w:rsidP="008F2D23">
      <w:pPr>
        <w:pStyle w:val="Heading1"/>
        <w:tabs>
          <w:tab w:val="left" w:pos="2072"/>
        </w:tabs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60B96F88" w14:textId="2DC694C9" w:rsidR="008F2D23" w:rsidRDefault="008F2D23" w:rsidP="008F2D23">
      <w:pPr>
        <w:pStyle w:val="Heading2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Off To </w:t>
      </w:r>
      <w:proofErr w:type="gramStart"/>
      <w:r>
        <w:rPr>
          <w:sz w:val="21"/>
          <w:szCs w:val="21"/>
        </w:rPr>
        <w:t>The</w:t>
      </w:r>
      <w:proofErr w:type="gramEnd"/>
      <w:r>
        <w:rPr>
          <w:sz w:val="21"/>
          <w:szCs w:val="21"/>
        </w:rPr>
        <w:t xml:space="preserve"> Market</w:t>
      </w:r>
    </w:p>
    <w:p w14:paraId="10D80DE3" w14:textId="5A2A485A" w:rsidR="008F2D23" w:rsidRDefault="008F2D23" w:rsidP="008F2D23">
      <w:r>
        <w:t>An application that allows users to search for Farmer’s Markets in San Diego County</w:t>
      </w:r>
      <w:r w:rsidR="00CB7BEE">
        <w:t xml:space="preserve"> </w:t>
      </w:r>
      <w:proofErr w:type="gramStart"/>
      <w:r w:rsidR="00CB7BEE">
        <w:t>and also</w:t>
      </w:r>
      <w:proofErr w:type="gramEnd"/>
      <w:r w:rsidR="00CB7BEE">
        <w:t xml:space="preserve"> displays the current weather based on the search results’ locations.</w:t>
      </w:r>
    </w:p>
    <w:p w14:paraId="6DD1F821" w14:textId="1795E9FC" w:rsidR="00CB7BEE" w:rsidRDefault="00CB7BEE" w:rsidP="008F2D23">
      <w:r>
        <w:t>Languages: HTML, JavaScript, CSS</w:t>
      </w:r>
    </w:p>
    <w:p w14:paraId="3646B84A" w14:textId="14E344C5" w:rsidR="008F2D23" w:rsidRDefault="008F2D23" w:rsidP="008F2D23">
      <w:r>
        <w:t xml:space="preserve">Repository: </w:t>
      </w:r>
      <w:hyperlink r:id="rId9" w:history="1">
        <w:r w:rsidRPr="002B4F1D">
          <w:rPr>
            <w:rStyle w:val="Hyperlink"/>
          </w:rPr>
          <w:t>https://github.com/vossellerm/farm-market-finder</w:t>
        </w:r>
      </w:hyperlink>
    </w:p>
    <w:p w14:paraId="36BF7251" w14:textId="61579A4C" w:rsidR="008F2D23" w:rsidRPr="008F2D23" w:rsidRDefault="008F2D23" w:rsidP="008F2D23">
      <w:r>
        <w:t xml:space="preserve">Deployed Application: </w:t>
      </w:r>
      <w:hyperlink r:id="rId10" w:history="1">
        <w:r w:rsidRPr="002B4F1D">
          <w:rPr>
            <w:rStyle w:val="Hyperlink"/>
          </w:rPr>
          <w:t>https://vossellerm.github.io/farm-market-finder/</w:t>
        </w:r>
      </w:hyperlink>
      <w:r>
        <w:t xml:space="preserve"> </w:t>
      </w:r>
    </w:p>
    <w:p w14:paraId="4E444B2F" w14:textId="2DF0B1C1" w:rsidR="00CB7BEE" w:rsidRDefault="00CB7BEE" w:rsidP="00CB7BEE">
      <w:pPr>
        <w:pStyle w:val="Heading2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Password Generator</w:t>
      </w:r>
    </w:p>
    <w:p w14:paraId="2D051C59" w14:textId="300DB51B" w:rsidR="00CB7BEE" w:rsidRDefault="00CB7BEE" w:rsidP="00CB7BEE">
      <w:r>
        <w:t xml:space="preserve">An application that allows users to </w:t>
      </w:r>
      <w:r>
        <w:t>generate a random password after selecting certain criteria.</w:t>
      </w:r>
    </w:p>
    <w:p w14:paraId="381D46BE" w14:textId="77777777" w:rsidR="00CB7BEE" w:rsidRDefault="00CB7BEE" w:rsidP="00CB7BEE">
      <w:r>
        <w:t>Languages: HTML, JavaScript, CSS</w:t>
      </w:r>
    </w:p>
    <w:p w14:paraId="562FBAA4" w14:textId="356216BE" w:rsidR="00CB7BEE" w:rsidRDefault="00CB7BEE" w:rsidP="00CB7BEE">
      <w:r>
        <w:t xml:space="preserve">Repository: </w:t>
      </w:r>
      <w:hyperlink r:id="rId11" w:history="1">
        <w:r w:rsidRPr="002B4F1D">
          <w:rPr>
            <w:rStyle w:val="Hyperlink"/>
          </w:rPr>
          <w:t>https://github.com/vossellerm/password-generator</w:t>
        </w:r>
      </w:hyperlink>
      <w:r>
        <w:t xml:space="preserve"> </w:t>
      </w:r>
    </w:p>
    <w:p w14:paraId="00181AB2" w14:textId="79064A0B" w:rsidR="00CB7BEE" w:rsidRPr="008F2D23" w:rsidRDefault="00CB7BEE" w:rsidP="00CB7BEE">
      <w:r>
        <w:t xml:space="preserve">Deployed Application: </w:t>
      </w:r>
      <w:hyperlink r:id="rId12" w:history="1">
        <w:r w:rsidRPr="002B4F1D">
          <w:rPr>
            <w:rStyle w:val="Hyperlink"/>
          </w:rPr>
          <w:t>https://vossellerm.github.io/password-generator/</w:t>
        </w:r>
      </w:hyperlink>
      <w:r>
        <w:t xml:space="preserve"> </w:t>
      </w:r>
    </w:p>
    <w:p w14:paraId="37C4CE78" w14:textId="5C75A257" w:rsidR="00CB7BEE" w:rsidRDefault="00CB7BEE" w:rsidP="00CB7BEE">
      <w:pPr>
        <w:pStyle w:val="Heading2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Weather Dashboard</w:t>
      </w:r>
    </w:p>
    <w:p w14:paraId="1431A717" w14:textId="4292975A" w:rsidR="00CB7BEE" w:rsidRDefault="00CB7BEE" w:rsidP="00CB7BEE">
      <w:r>
        <w:t xml:space="preserve">An application that allows users to </w:t>
      </w:r>
      <w:r w:rsidR="00267EDE">
        <w:t>find current weather and a five-day forecast based on location.</w:t>
      </w:r>
    </w:p>
    <w:p w14:paraId="4FE3E822" w14:textId="77777777" w:rsidR="00CB7BEE" w:rsidRDefault="00CB7BEE" w:rsidP="00CB7BEE">
      <w:r>
        <w:t>Languages: HTML, JavaScript, CSS</w:t>
      </w:r>
    </w:p>
    <w:p w14:paraId="754D44D4" w14:textId="60A3196D" w:rsidR="00CB7BEE" w:rsidRDefault="00CB7BEE" w:rsidP="00CB7BEE">
      <w:r>
        <w:t xml:space="preserve">Repository: </w:t>
      </w:r>
      <w:hyperlink r:id="rId13" w:history="1">
        <w:r w:rsidR="00267EDE" w:rsidRPr="002B4F1D">
          <w:rPr>
            <w:rStyle w:val="Hyperlink"/>
          </w:rPr>
          <w:t>https://github.com/vossellerm/weather-dashboard</w:t>
        </w:r>
      </w:hyperlink>
      <w:r w:rsidR="00267EDE">
        <w:t xml:space="preserve"> </w:t>
      </w:r>
    </w:p>
    <w:p w14:paraId="3056691C" w14:textId="4CAC93DD" w:rsidR="00CB7BEE" w:rsidRPr="008F2D23" w:rsidRDefault="00CB7BEE" w:rsidP="00CB7BEE">
      <w:r>
        <w:t xml:space="preserve">Deployed Application: </w:t>
      </w:r>
      <w:hyperlink r:id="rId14" w:history="1">
        <w:r w:rsidR="00267EDE" w:rsidRPr="002B4F1D">
          <w:rPr>
            <w:rStyle w:val="Hyperlink"/>
          </w:rPr>
          <w:t>https://vossellerm.github.io/weather-dashboard/</w:t>
        </w:r>
      </w:hyperlink>
      <w:r w:rsidR="00267EDE">
        <w:t xml:space="preserve"> </w:t>
      </w:r>
    </w:p>
    <w:p w14:paraId="331F9747" w14:textId="208FF8B0" w:rsidR="008F2D23" w:rsidRDefault="008F2D23" w:rsidP="008F2D23">
      <w:pPr>
        <w:pStyle w:val="Heading1"/>
        <w:tabs>
          <w:tab w:val="left" w:pos="2072"/>
        </w:tabs>
        <w:spacing w:before="0" w:after="0" w:line="360" w:lineRule="auto"/>
      </w:pPr>
    </w:p>
    <w:p w14:paraId="35A5F37B" w14:textId="48F311F2" w:rsidR="008F2D23" w:rsidRPr="008F2D23" w:rsidRDefault="008F2D23" w:rsidP="008F2D23">
      <w:pPr>
        <w:spacing w:after="0" w:line="360" w:lineRule="auto"/>
        <w:rPr>
          <w:sz w:val="21"/>
          <w:szCs w:val="21"/>
        </w:rPr>
      </w:pPr>
    </w:p>
    <w:sectPr w:rsidR="008F2D23" w:rsidRPr="008F2D23">
      <w:headerReference w:type="default" r:id="rId15"/>
      <w:footerReference w:type="default" r:id="rId16"/>
      <w:headerReference w:type="first" r:id="rId17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70CB" w14:textId="77777777" w:rsidR="00FF353B" w:rsidRDefault="00FF353B">
      <w:pPr>
        <w:spacing w:after="0" w:line="240" w:lineRule="auto"/>
      </w:pPr>
      <w:r>
        <w:separator/>
      </w:r>
    </w:p>
  </w:endnote>
  <w:endnote w:type="continuationSeparator" w:id="0">
    <w:p w14:paraId="77493243" w14:textId="77777777" w:rsidR="00FF353B" w:rsidRDefault="00FF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57474" w14:textId="77777777" w:rsidR="00A41DD0" w:rsidRDefault="001252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A8C1" w14:textId="77777777" w:rsidR="00FF353B" w:rsidRDefault="00FF353B">
      <w:pPr>
        <w:spacing w:after="0" w:line="240" w:lineRule="auto"/>
      </w:pPr>
      <w:r>
        <w:separator/>
      </w:r>
    </w:p>
  </w:footnote>
  <w:footnote w:type="continuationSeparator" w:id="0">
    <w:p w14:paraId="09B16745" w14:textId="77777777" w:rsidR="00FF353B" w:rsidRDefault="00FF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1383" w14:textId="77777777" w:rsidR="00A41DD0" w:rsidRDefault="0012525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0A293E" wp14:editId="60DCF62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01431F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FF4E" w14:textId="77777777" w:rsidR="00A41DD0" w:rsidRDefault="00125254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DD2791" wp14:editId="1A43ABE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F2648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03785"/>
    <w:multiLevelType w:val="hybridMultilevel"/>
    <w:tmpl w:val="56E8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C72B6"/>
    <w:multiLevelType w:val="hybridMultilevel"/>
    <w:tmpl w:val="1DB8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11E98"/>
    <w:multiLevelType w:val="hybridMultilevel"/>
    <w:tmpl w:val="B99C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91495"/>
    <w:multiLevelType w:val="hybridMultilevel"/>
    <w:tmpl w:val="780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75F94"/>
    <w:multiLevelType w:val="hybridMultilevel"/>
    <w:tmpl w:val="011C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04028"/>
    <w:multiLevelType w:val="hybridMultilevel"/>
    <w:tmpl w:val="F8F8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D"/>
    <w:rsid w:val="00035A48"/>
    <w:rsid w:val="000D7425"/>
    <w:rsid w:val="000E57D2"/>
    <w:rsid w:val="00112AEC"/>
    <w:rsid w:val="00125254"/>
    <w:rsid w:val="001C4EBE"/>
    <w:rsid w:val="001F0688"/>
    <w:rsid w:val="00267EDE"/>
    <w:rsid w:val="002A7FAE"/>
    <w:rsid w:val="002E083D"/>
    <w:rsid w:val="003A26AA"/>
    <w:rsid w:val="003B4A86"/>
    <w:rsid w:val="003F30C6"/>
    <w:rsid w:val="00465189"/>
    <w:rsid w:val="005535F9"/>
    <w:rsid w:val="005C1F6E"/>
    <w:rsid w:val="005D2303"/>
    <w:rsid w:val="00666B21"/>
    <w:rsid w:val="00682B24"/>
    <w:rsid w:val="00720762"/>
    <w:rsid w:val="0083584F"/>
    <w:rsid w:val="008B357E"/>
    <w:rsid w:val="008F2D23"/>
    <w:rsid w:val="008F4FA1"/>
    <w:rsid w:val="00917F94"/>
    <w:rsid w:val="009430EA"/>
    <w:rsid w:val="00980DB9"/>
    <w:rsid w:val="009B0E89"/>
    <w:rsid w:val="00A2139B"/>
    <w:rsid w:val="00A41DD0"/>
    <w:rsid w:val="00AB02DC"/>
    <w:rsid w:val="00B3501F"/>
    <w:rsid w:val="00B95755"/>
    <w:rsid w:val="00C149C8"/>
    <w:rsid w:val="00C507A5"/>
    <w:rsid w:val="00CA3853"/>
    <w:rsid w:val="00CA4094"/>
    <w:rsid w:val="00CB7BEE"/>
    <w:rsid w:val="00DE7BE3"/>
    <w:rsid w:val="00ED7EF6"/>
    <w:rsid w:val="00FA7CC8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6002A"/>
  <w15:chartTrackingRefBased/>
  <w15:docId w15:val="{B3630FB8-B88C-CA40-90A5-7BBE144B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149C8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C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F9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9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2D23"/>
    <w:rPr>
      <w:color w:val="A65E8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ssellerm" TargetMode="External"/><Relationship Id="rId13" Type="http://schemas.openxmlformats.org/officeDocument/2006/relationships/hyperlink" Target="https://github.com/vossellerm/weather-dashboar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kayla-vosseller-134b891a9/" TargetMode="External"/><Relationship Id="rId12" Type="http://schemas.openxmlformats.org/officeDocument/2006/relationships/hyperlink" Target="https://vossellerm.github.io/password-generator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ossellerm/password-generato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vossellerm.github.io/farm-market-finder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ossellerm/farm-market-finder" TargetMode="External"/><Relationship Id="rId14" Type="http://schemas.openxmlformats.org/officeDocument/2006/relationships/hyperlink" Target="https://vossellerm.github.io/weather-dashboar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ylavosseller/Library/Containers/com.microsoft.Word/Data/Library/Application%20Support/Microsoft/Office/16.0/DTS/en-US%7b38F05892-AD6A-EF41-8164-4713CA9C856D%7d/%7bEEF73457-4167-6244-B1D3-78A97EE6A9C8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78D1D824BB447A794235F53F51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13FF7-AF88-354F-9701-87CEFFB299B4}"/>
      </w:docPartPr>
      <w:docPartBody>
        <w:p w:rsidR="00734F04" w:rsidRDefault="0079082A">
          <w:pPr>
            <w:pStyle w:val="91778D1D824BB447A794235F53F5154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2A"/>
    <w:rsid w:val="00195C52"/>
    <w:rsid w:val="00295DD4"/>
    <w:rsid w:val="003D70C2"/>
    <w:rsid w:val="00421162"/>
    <w:rsid w:val="004524D6"/>
    <w:rsid w:val="006A5A4D"/>
    <w:rsid w:val="006B55A2"/>
    <w:rsid w:val="00734F04"/>
    <w:rsid w:val="0079082A"/>
    <w:rsid w:val="007F32D2"/>
    <w:rsid w:val="00AD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78D1D824BB447A794235F53F51547">
    <w:name w:val="91778D1D824BB447A794235F53F51547"/>
  </w:style>
  <w:style w:type="paragraph" w:customStyle="1" w:styleId="897B36EFC66BA04E8018BB25D134B7F0">
    <w:name w:val="897B36EFC66BA04E8018BB25D134B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{EEF73457-4167-6244-B1D3-78A97EE6A9C8}tf10002079.dotx</Template>
  <TotalTime>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Kinsey Vosseller</dc:creator>
  <cp:keywords/>
  <dc:description/>
  <cp:lastModifiedBy>vossellerm@gmail.com</cp:lastModifiedBy>
  <cp:revision>3</cp:revision>
  <cp:lastPrinted>2021-09-10T21:46:00Z</cp:lastPrinted>
  <dcterms:created xsi:type="dcterms:W3CDTF">2022-04-19T04:20:00Z</dcterms:created>
  <dcterms:modified xsi:type="dcterms:W3CDTF">2022-04-19T06:09:00Z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